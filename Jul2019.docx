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1BA" w:rsidRDefault="001D4E88">
      <w:pPr>
        <w:pStyle w:val="Monat"/>
      </w:pPr>
      <w:r>
        <w:rPr>
          <w:lang w:bidi="de-DE"/>
        </w:rPr>
        <w:fldChar w:fldCharType="begin"/>
      </w:r>
      <w:r>
        <w:rPr>
          <w:lang w:bidi="de-DE"/>
        </w:rPr>
        <w:instrText xml:space="preserve"> DOCVARIABLE  MonthStart \@ MMM \* MERGEFORMAT </w:instrText>
      </w:r>
      <w:r>
        <w:rPr>
          <w:lang w:bidi="de-DE"/>
        </w:rPr>
        <w:fldChar w:fldCharType="separate"/>
      </w:r>
      <w:r w:rsidR="00E768CE">
        <w:rPr>
          <w:lang w:bidi="de-DE"/>
        </w:rPr>
        <w:t>J</w:t>
      </w:r>
      <w:r w:rsidR="00E768CE">
        <w:rPr>
          <w:lang w:bidi="de-DE"/>
        </w:rPr>
        <w:t>ul</w:t>
      </w:r>
      <w:bookmarkStart w:id="0" w:name="_GoBack"/>
      <w:bookmarkEnd w:id="0"/>
      <w:r>
        <w:rPr>
          <w:lang w:bidi="de-DE"/>
        </w:rPr>
        <w:fldChar w:fldCharType="end"/>
      </w:r>
      <w:r>
        <w:rPr>
          <w:rStyle w:val="Hervorhebung"/>
          <w:lang w:bidi="de-DE"/>
        </w:rPr>
        <w:fldChar w:fldCharType="begin"/>
      </w:r>
      <w:r>
        <w:rPr>
          <w:rStyle w:val="Hervorhebung"/>
          <w:lang w:bidi="de-DE"/>
        </w:rPr>
        <w:instrText xml:space="preserve"> DOCVARIABLE  MonthStart \@  yyyy   \* MERGEFORMAT </w:instrText>
      </w:r>
      <w:r>
        <w:rPr>
          <w:rStyle w:val="Hervorhebung"/>
          <w:lang w:bidi="de-DE"/>
        </w:rPr>
        <w:fldChar w:fldCharType="separate"/>
      </w:r>
      <w:r w:rsidR="00E768CE">
        <w:rPr>
          <w:rStyle w:val="Hervorhebung"/>
          <w:lang w:bidi="de-DE"/>
        </w:rPr>
        <w:t>201</w:t>
      </w:r>
      <w:r w:rsidR="00E768CE">
        <w:rPr>
          <w:rStyle w:val="Hervorhebung"/>
          <w:lang w:bidi="de-DE"/>
        </w:rPr>
        <w:t>9</w:t>
      </w:r>
      <w:r>
        <w:rPr>
          <w:rStyle w:val="Hervorhebung"/>
          <w:lang w:bidi="de-DE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Kalenderlayouttabelle"/>
      </w:tblPr>
      <w:tblGrid>
        <w:gridCol w:w="1483"/>
        <w:gridCol w:w="1482"/>
        <w:gridCol w:w="1482"/>
        <w:gridCol w:w="1484"/>
        <w:gridCol w:w="1482"/>
        <w:gridCol w:w="1482"/>
        <w:gridCol w:w="1484"/>
      </w:tblGrid>
      <w:tr w:rsidR="006951BA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6951BA" w:rsidRDefault="001D4E88">
            <w:pPr>
              <w:pStyle w:val="Tag"/>
            </w:pPr>
            <w:r>
              <w:rPr>
                <w:lang w:bidi="de-DE"/>
              </w:rPr>
              <w:t>MO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6951BA" w:rsidRDefault="001D4E88">
            <w:pPr>
              <w:pStyle w:val="Tag"/>
            </w:pPr>
            <w:r>
              <w:rPr>
                <w:lang w:bidi="de-DE"/>
              </w:rPr>
              <w:t>DI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6951BA" w:rsidRDefault="001D4E88">
            <w:pPr>
              <w:pStyle w:val="Tag"/>
            </w:pPr>
            <w:r>
              <w:rPr>
                <w:lang w:bidi="de-DE"/>
              </w:rPr>
              <w:t>MI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6951BA" w:rsidRDefault="001D4E88">
            <w:pPr>
              <w:pStyle w:val="Tag"/>
            </w:pPr>
            <w:r>
              <w:rPr>
                <w:lang w:bidi="de-DE"/>
              </w:rPr>
              <w:t>DO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6951BA" w:rsidRDefault="001D4E88">
            <w:pPr>
              <w:pStyle w:val="Tag"/>
            </w:pPr>
            <w:r>
              <w:rPr>
                <w:lang w:bidi="de-DE"/>
              </w:rPr>
              <w:t>FR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6951BA" w:rsidRDefault="001D4E88">
            <w:pPr>
              <w:pStyle w:val="Tag"/>
            </w:pPr>
            <w:r>
              <w:rPr>
                <w:lang w:bidi="de-DE"/>
              </w:rPr>
              <w:t>SA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6951BA" w:rsidRDefault="001D4E88">
            <w:pPr>
              <w:pStyle w:val="Tag"/>
            </w:pPr>
            <w:r>
              <w:rPr>
                <w:lang w:bidi="de-DE"/>
              </w:rPr>
              <w:t>SO</w:t>
            </w:r>
          </w:p>
        </w:tc>
      </w:tr>
      <w:tr w:rsidR="006951BA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6951BA" w:rsidRPr="001D4E88" w:rsidRDefault="001D4E88" w:rsidP="005D39B0">
            <w:pPr>
              <w:pStyle w:val="Datum"/>
              <w:rPr>
                <w:noProof/>
              </w:rPr>
            </w:pPr>
            <w:r w:rsidRPr="001D4E88">
              <w:rPr>
                <w:noProof/>
                <w:lang w:bidi="de-DE"/>
              </w:rPr>
              <w:fldChar w:fldCharType="begin"/>
            </w:r>
            <w:r w:rsidRPr="001D4E88">
              <w:rPr>
                <w:noProof/>
                <w:lang w:bidi="de-DE"/>
              </w:rPr>
              <w:instrText xml:space="preserve"> IF </w:instrText>
            </w:r>
            <w:r w:rsidRPr="001D4E88">
              <w:rPr>
                <w:noProof/>
                <w:lang w:bidi="de-DE"/>
              </w:rPr>
              <w:fldChar w:fldCharType="begin"/>
            </w:r>
            <w:r w:rsidRPr="001D4E88">
              <w:rPr>
                <w:noProof/>
                <w:lang w:bidi="de-DE"/>
              </w:rPr>
              <w:instrText xml:space="preserve"> DocVariable MonthStart \@ dddd </w:instrText>
            </w:r>
            <w:r w:rsidRPr="001D4E88">
              <w:rPr>
                <w:noProof/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instrText>Montag</w:instrText>
            </w:r>
            <w:r w:rsidRPr="001D4E88">
              <w:rPr>
                <w:noProof/>
                <w:lang w:bidi="de-DE"/>
              </w:rPr>
              <w:fldChar w:fldCharType="end"/>
            </w:r>
            <w:r w:rsidRPr="001D4E88">
              <w:rPr>
                <w:noProof/>
                <w:lang w:bidi="de-DE"/>
              </w:rPr>
              <w:instrText xml:space="preserve"> = “</w:instrText>
            </w:r>
            <w:r w:rsidR="005D39B0" w:rsidRPr="005D39B0">
              <w:rPr>
                <w:noProof/>
                <w:lang w:bidi="de-DE"/>
              </w:rPr>
              <w:instrText>Montag</w:instrText>
            </w:r>
            <w:r w:rsidRPr="001D4E88">
              <w:rPr>
                <w:noProof/>
                <w:lang w:bidi="de-DE"/>
              </w:rPr>
              <w:instrText>" 1 ""\# 0#</w:instrText>
            </w:r>
            <w:r w:rsidRPr="001D4E88">
              <w:rPr>
                <w:noProof/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t>01</w:t>
            </w:r>
            <w:r w:rsidRPr="001D4E88">
              <w:rPr>
                <w:noProof/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6951BA" w:rsidRDefault="001D4E88" w:rsidP="005D39B0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DocVariable MonthStart \@ dddd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lang w:bidi="de-DE"/>
              </w:rPr>
              <w:instrText>Montag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= “</w:instrText>
            </w:r>
            <w:r w:rsidR="005D39B0" w:rsidRPr="005D39B0">
              <w:rPr>
                <w:lang w:bidi="de-DE"/>
              </w:rPr>
              <w:instrText>Dienstag</w:instrText>
            </w:r>
            <w:r>
              <w:rPr>
                <w:lang w:bidi="de-DE"/>
              </w:rPr>
              <w:instrText xml:space="preserve">" 1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=A2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1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&lt;&gt; 0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=A2+1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""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instrText>2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>\# 0#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t>02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6951BA" w:rsidRDefault="001D4E88" w:rsidP="005D39B0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DocVariable MonthStart \@ dddd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lang w:bidi="de-DE"/>
              </w:rPr>
              <w:instrText>Montag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= “</w:instrText>
            </w:r>
            <w:r w:rsidR="005D39B0" w:rsidRPr="005D39B0">
              <w:rPr>
                <w:lang w:bidi="de-DE"/>
              </w:rPr>
              <w:instrText>Mittwoch</w:instrText>
            </w:r>
            <w:r>
              <w:rPr>
                <w:lang w:bidi="de-DE"/>
              </w:rPr>
              <w:instrText xml:space="preserve">" 01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=B2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&lt;&gt; 0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=B2+1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3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""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instrText>3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>\# 0#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t>03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6951BA" w:rsidRDefault="001D4E88" w:rsidP="005D39B0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DocVariable MonthStart \@ dddd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lang w:bidi="de-DE"/>
              </w:rPr>
              <w:instrText>Montag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= “</w:instrText>
            </w:r>
            <w:r w:rsidR="005D39B0" w:rsidRPr="005D39B0">
              <w:rPr>
                <w:lang w:bidi="de-DE"/>
              </w:rPr>
              <w:instrText>Donnerstag</w:instrText>
            </w:r>
            <w:r>
              <w:rPr>
                <w:lang w:bidi="de-DE"/>
              </w:rPr>
              <w:instrText xml:space="preserve">" 1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=C2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3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&lt;&gt; 0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=C2+1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4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""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instrText>4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>\# 0#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t>04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6951BA" w:rsidRDefault="001D4E88" w:rsidP="005D39B0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DocVariable MonthStart \@ dddd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lang w:bidi="de-DE"/>
              </w:rPr>
              <w:instrText>Montag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>= “</w:instrText>
            </w:r>
            <w:r w:rsidR="005D39B0" w:rsidRPr="005D39B0">
              <w:rPr>
                <w:lang w:bidi="de-DE"/>
              </w:rPr>
              <w:instrText>Freitag</w:instrText>
            </w:r>
            <w:r>
              <w:rPr>
                <w:lang w:bidi="de-DE"/>
              </w:rPr>
              <w:instrText xml:space="preserve">" 1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=D2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4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&lt;&gt; 0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=D2+1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5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""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instrText>5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>\# 0#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t>05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6951BA" w:rsidRPr="001D4E88" w:rsidRDefault="001D4E88" w:rsidP="005D39B0">
            <w:pPr>
              <w:pStyle w:val="Datum"/>
              <w:rPr>
                <w:rStyle w:val="Hervorhebung"/>
                <w:noProof/>
              </w:rPr>
            </w:pPr>
            <w:r w:rsidRPr="001D4E88">
              <w:rPr>
                <w:rStyle w:val="Hervorhebung"/>
                <w:noProof/>
                <w:lang w:bidi="de-DE"/>
              </w:rPr>
              <w:fldChar w:fldCharType="begin"/>
            </w:r>
            <w:r w:rsidRPr="001D4E88">
              <w:rPr>
                <w:rStyle w:val="Hervorhebung"/>
                <w:noProof/>
                <w:lang w:bidi="de-DE"/>
              </w:rPr>
              <w:instrText xml:space="preserve"> IF </w:instrText>
            </w:r>
            <w:r w:rsidRPr="001D4E88">
              <w:rPr>
                <w:rStyle w:val="Hervorhebung"/>
                <w:noProof/>
                <w:lang w:bidi="de-DE"/>
              </w:rPr>
              <w:fldChar w:fldCharType="begin"/>
            </w:r>
            <w:r w:rsidRPr="001D4E88">
              <w:rPr>
                <w:rStyle w:val="Hervorhebung"/>
                <w:noProof/>
                <w:lang w:bidi="de-DE"/>
              </w:rPr>
              <w:instrText xml:space="preserve"> DocVariable MonthStart \@ dddd </w:instrText>
            </w:r>
            <w:r w:rsidRPr="001D4E88">
              <w:rPr>
                <w:rStyle w:val="Hervorhebung"/>
                <w:noProof/>
                <w:lang w:bidi="de-DE"/>
              </w:rPr>
              <w:fldChar w:fldCharType="separate"/>
            </w:r>
            <w:r w:rsidR="00E768CE">
              <w:rPr>
                <w:rStyle w:val="Hervorhebung"/>
                <w:noProof/>
                <w:lang w:bidi="de-DE"/>
              </w:rPr>
              <w:instrText>Montag</w:instrText>
            </w:r>
            <w:r w:rsidRPr="001D4E88">
              <w:rPr>
                <w:rStyle w:val="Hervorhebung"/>
                <w:noProof/>
                <w:lang w:bidi="de-DE"/>
              </w:rPr>
              <w:fldChar w:fldCharType="end"/>
            </w:r>
            <w:r w:rsidRPr="001D4E88">
              <w:rPr>
                <w:rStyle w:val="Hervorhebung"/>
                <w:noProof/>
                <w:lang w:bidi="de-DE"/>
              </w:rPr>
              <w:instrText xml:space="preserve"> = “</w:instrText>
            </w:r>
            <w:r w:rsidR="005D39B0" w:rsidRPr="005D39B0">
              <w:rPr>
                <w:rStyle w:val="Hervorhebung"/>
                <w:noProof/>
                <w:lang w:bidi="de-DE"/>
              </w:rPr>
              <w:instrText>Samstag</w:instrText>
            </w:r>
            <w:r w:rsidRPr="001D4E88">
              <w:rPr>
                <w:rStyle w:val="Hervorhebung"/>
                <w:noProof/>
                <w:lang w:bidi="de-DE"/>
              </w:rPr>
              <w:instrText xml:space="preserve">" 1 </w:instrText>
            </w:r>
            <w:r w:rsidRPr="001D4E88">
              <w:rPr>
                <w:rStyle w:val="Hervorhebung"/>
                <w:noProof/>
                <w:lang w:bidi="de-DE"/>
              </w:rPr>
              <w:fldChar w:fldCharType="begin"/>
            </w:r>
            <w:r w:rsidRPr="001D4E88">
              <w:rPr>
                <w:rStyle w:val="Hervorhebung"/>
                <w:noProof/>
                <w:lang w:bidi="de-DE"/>
              </w:rPr>
              <w:instrText xml:space="preserve"> IF </w:instrText>
            </w:r>
            <w:r w:rsidRPr="001D4E88">
              <w:rPr>
                <w:rStyle w:val="Hervorhebung"/>
                <w:noProof/>
                <w:lang w:bidi="de-DE"/>
              </w:rPr>
              <w:fldChar w:fldCharType="begin"/>
            </w:r>
            <w:r w:rsidRPr="001D4E88">
              <w:rPr>
                <w:rStyle w:val="Hervorhebung"/>
                <w:noProof/>
                <w:lang w:bidi="de-DE"/>
              </w:rPr>
              <w:instrText xml:space="preserve"> =E2 </w:instrText>
            </w:r>
            <w:r w:rsidRPr="001D4E88">
              <w:rPr>
                <w:rStyle w:val="Hervorhebung"/>
                <w:noProof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5</w:instrText>
            </w:r>
            <w:r w:rsidRPr="001D4E88">
              <w:rPr>
                <w:rStyle w:val="Hervorhebung"/>
                <w:noProof/>
                <w:lang w:bidi="de-DE"/>
              </w:rPr>
              <w:fldChar w:fldCharType="end"/>
            </w:r>
            <w:r w:rsidRPr="001D4E88">
              <w:rPr>
                <w:rStyle w:val="Hervorhebung"/>
                <w:noProof/>
                <w:lang w:bidi="de-DE"/>
              </w:rPr>
              <w:instrText xml:space="preserve"> &lt;&gt; 0 </w:instrText>
            </w:r>
            <w:r w:rsidRPr="001D4E88">
              <w:rPr>
                <w:rStyle w:val="Hervorhebung"/>
                <w:noProof/>
                <w:lang w:bidi="de-DE"/>
              </w:rPr>
              <w:fldChar w:fldCharType="begin"/>
            </w:r>
            <w:r w:rsidRPr="001D4E88">
              <w:rPr>
                <w:rStyle w:val="Hervorhebung"/>
                <w:noProof/>
                <w:lang w:bidi="de-DE"/>
              </w:rPr>
              <w:instrText xml:space="preserve"> =E2+1 </w:instrText>
            </w:r>
            <w:r w:rsidRPr="001D4E88">
              <w:rPr>
                <w:rStyle w:val="Hervorhebung"/>
                <w:noProof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6</w:instrText>
            </w:r>
            <w:r w:rsidRPr="001D4E88">
              <w:rPr>
                <w:rStyle w:val="Hervorhebung"/>
                <w:noProof/>
                <w:lang w:bidi="de-DE"/>
              </w:rPr>
              <w:fldChar w:fldCharType="end"/>
            </w:r>
            <w:r w:rsidRPr="001D4E88">
              <w:rPr>
                <w:rStyle w:val="Hervorhebung"/>
                <w:noProof/>
                <w:lang w:bidi="de-DE"/>
              </w:rPr>
              <w:instrText xml:space="preserve"> "" </w:instrText>
            </w:r>
            <w:r w:rsidRPr="001D4E88">
              <w:rPr>
                <w:rStyle w:val="Hervorhebung"/>
                <w:noProof/>
                <w:lang w:bidi="de-DE"/>
              </w:rPr>
              <w:fldChar w:fldCharType="separate"/>
            </w:r>
            <w:r w:rsidR="00E768CE">
              <w:rPr>
                <w:rStyle w:val="Hervorhebung"/>
                <w:noProof/>
                <w:lang w:bidi="de-DE"/>
              </w:rPr>
              <w:instrText>6</w:instrText>
            </w:r>
            <w:r w:rsidRPr="001D4E88">
              <w:rPr>
                <w:rStyle w:val="Hervorhebung"/>
                <w:noProof/>
                <w:lang w:bidi="de-DE"/>
              </w:rPr>
              <w:fldChar w:fldCharType="end"/>
            </w:r>
            <w:r w:rsidRPr="001D4E88">
              <w:rPr>
                <w:rStyle w:val="Hervorhebung"/>
                <w:noProof/>
                <w:lang w:bidi="de-DE"/>
              </w:rPr>
              <w:instrText>\# 0#</w:instrText>
            </w:r>
            <w:r w:rsidRPr="001D4E88">
              <w:rPr>
                <w:rStyle w:val="Hervorhebung"/>
                <w:noProof/>
                <w:lang w:bidi="de-DE"/>
              </w:rPr>
              <w:fldChar w:fldCharType="separate"/>
            </w:r>
            <w:r w:rsidR="00E768CE">
              <w:rPr>
                <w:rStyle w:val="Hervorhebung"/>
                <w:noProof/>
                <w:lang w:bidi="de-DE"/>
              </w:rPr>
              <w:t>06</w:t>
            </w:r>
            <w:r w:rsidRPr="001D4E88">
              <w:rPr>
                <w:rStyle w:val="Hervorhebung"/>
                <w:noProof/>
                <w:lang w:bidi="de-DE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6951BA" w:rsidRDefault="001D4E88" w:rsidP="005D39B0">
            <w:pPr>
              <w:pStyle w:val="Datum"/>
              <w:rPr>
                <w:rStyle w:val="Hervorhebung"/>
              </w:rPr>
            </w:pP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IF </w:instrText>
            </w: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DocVariable MonthStart \@ dddd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E768CE">
              <w:rPr>
                <w:rStyle w:val="Hervorhebung"/>
                <w:lang w:bidi="de-DE"/>
              </w:rPr>
              <w:instrText>Montag</w:instrText>
            </w:r>
            <w:r>
              <w:rPr>
                <w:rStyle w:val="Hervorhebung"/>
                <w:lang w:bidi="de-DE"/>
              </w:rPr>
              <w:fldChar w:fldCharType="end"/>
            </w:r>
            <w:r>
              <w:rPr>
                <w:rStyle w:val="Hervorhebung"/>
                <w:lang w:bidi="de-DE"/>
              </w:rPr>
              <w:instrText xml:space="preserve"> = “</w:instrText>
            </w:r>
            <w:r w:rsidR="005D39B0" w:rsidRPr="005D39B0">
              <w:rPr>
                <w:rStyle w:val="Hervorhebung"/>
                <w:lang w:bidi="de-DE"/>
              </w:rPr>
              <w:instrText>Sonntag</w:instrText>
            </w:r>
            <w:r>
              <w:rPr>
                <w:rStyle w:val="Hervorhebung"/>
                <w:lang w:bidi="de-DE"/>
              </w:rPr>
              <w:instrText xml:space="preserve">" 1 </w:instrText>
            </w: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IF </w:instrText>
            </w: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=F2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6</w:instrText>
            </w:r>
            <w:r>
              <w:rPr>
                <w:rStyle w:val="Hervorhebung"/>
                <w:lang w:bidi="de-DE"/>
              </w:rPr>
              <w:fldChar w:fldCharType="end"/>
            </w:r>
            <w:r>
              <w:rPr>
                <w:rStyle w:val="Hervorhebung"/>
                <w:lang w:bidi="de-DE"/>
              </w:rPr>
              <w:instrText xml:space="preserve"> &lt;&gt; 0 </w:instrText>
            </w: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=F2+1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7</w:instrText>
            </w:r>
            <w:r>
              <w:rPr>
                <w:rStyle w:val="Hervorhebung"/>
                <w:lang w:bidi="de-DE"/>
              </w:rPr>
              <w:fldChar w:fldCharType="end"/>
            </w:r>
            <w:r>
              <w:rPr>
                <w:rStyle w:val="Hervorhebung"/>
                <w:lang w:bidi="de-DE"/>
              </w:rPr>
              <w:instrText xml:space="preserve"> ""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E768CE">
              <w:rPr>
                <w:rStyle w:val="Hervorhebung"/>
                <w:noProof/>
                <w:lang w:bidi="de-DE"/>
              </w:rPr>
              <w:instrText>7</w:instrText>
            </w:r>
            <w:r>
              <w:rPr>
                <w:rStyle w:val="Hervorhebung"/>
                <w:lang w:bidi="de-DE"/>
              </w:rPr>
              <w:fldChar w:fldCharType="end"/>
            </w:r>
            <w:r>
              <w:rPr>
                <w:rStyle w:val="Hervorhebung"/>
                <w:lang w:bidi="de-DE"/>
              </w:rPr>
              <w:instrText>\# 0#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E768CE">
              <w:rPr>
                <w:rStyle w:val="Hervorhebung"/>
                <w:noProof/>
                <w:lang w:bidi="de-DE"/>
              </w:rPr>
              <w:t>07</w:t>
            </w:r>
            <w:r>
              <w:rPr>
                <w:rStyle w:val="Hervorhebung"/>
                <w:lang w:bidi="de-DE"/>
              </w:rPr>
              <w:fldChar w:fldCharType="end"/>
            </w:r>
          </w:p>
        </w:tc>
      </w:tr>
      <w:tr w:rsidR="006951BA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</w:tr>
      <w:tr w:rsidR="006951BA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Pr="001D4E88" w:rsidRDefault="001D4E88">
            <w:pPr>
              <w:pStyle w:val="Datum"/>
              <w:rPr>
                <w:noProof/>
              </w:rPr>
            </w:pPr>
            <w:r w:rsidRPr="001D4E88">
              <w:rPr>
                <w:noProof/>
                <w:lang w:bidi="de-DE"/>
              </w:rPr>
              <w:fldChar w:fldCharType="begin"/>
            </w:r>
            <w:r w:rsidRPr="001D4E88">
              <w:rPr>
                <w:noProof/>
                <w:lang w:bidi="de-DE"/>
              </w:rPr>
              <w:instrText xml:space="preserve"> =G2+1\# 0# </w:instrText>
            </w:r>
            <w:r w:rsidRPr="001D4E88">
              <w:rPr>
                <w:noProof/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08</w:t>
            </w:r>
            <w:r w:rsidRPr="001D4E88">
              <w:rPr>
                <w:noProof/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=A4+1 \# 0#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09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=B4+1\# 0#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10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=C4+1 \# 0#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11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=D4+1 \# 0#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12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Pr="001D4E88" w:rsidRDefault="001D4E88">
            <w:pPr>
              <w:pStyle w:val="Datum"/>
              <w:rPr>
                <w:rStyle w:val="Hervorhebung"/>
              </w:rPr>
            </w:pPr>
            <w:r w:rsidRPr="001D4E88">
              <w:rPr>
                <w:rStyle w:val="Hervorhebung"/>
                <w:lang w:bidi="de-DE"/>
              </w:rPr>
              <w:fldChar w:fldCharType="begin"/>
            </w:r>
            <w:r w:rsidRPr="001D4E88">
              <w:rPr>
                <w:rStyle w:val="Hervorhebung"/>
                <w:lang w:bidi="de-DE"/>
              </w:rPr>
              <w:instrText xml:space="preserve"> =E4+1\# 0# </w:instrText>
            </w:r>
            <w:r w:rsidRPr="001D4E88"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t>13</w:t>
            </w:r>
            <w:r w:rsidRPr="001D4E88">
              <w:rPr>
                <w:rStyle w:val="Hervorhebung"/>
                <w:lang w:bidi="de-DE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  <w:rPr>
                <w:rStyle w:val="Hervorhebung"/>
              </w:rPr>
            </w:pP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=F4+1\# 0#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t>14</w:t>
            </w:r>
            <w:r>
              <w:rPr>
                <w:rStyle w:val="Hervorhebung"/>
                <w:lang w:bidi="de-DE"/>
              </w:rPr>
              <w:fldChar w:fldCharType="end"/>
            </w:r>
          </w:p>
        </w:tc>
      </w:tr>
      <w:tr w:rsidR="006951BA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sdt>
          <w:sdtPr>
            <w:id w:val="333194189"/>
            <w:placeholder>
              <w:docPart w:val="2C41C9EB35461E489623CF90DB78ABD2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:rsidR="006951BA" w:rsidRDefault="001D4E88">
                <w:r>
                  <w:rPr>
                    <w:noProof/>
                    <w:lang w:bidi="de-DE"/>
                  </w:rPr>
                  <w:t>Hier klicken, um Text zu ersetzen.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</w:tr>
      <w:tr w:rsidR="006951BA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Pr="001D4E88" w:rsidRDefault="001D4E88">
            <w:pPr>
              <w:pStyle w:val="Datum"/>
            </w:pP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=G4+1\# 0# </w:instrText>
            </w:r>
            <w:r w:rsidRPr="001D4E88"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15</w:t>
            </w:r>
            <w:r w:rsidRPr="001D4E88"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=A6+1\# 0#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16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=B6+1\# 0#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17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=C6+1\# 0#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18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=D6+1 \# 0#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19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Pr="001D4E88" w:rsidRDefault="001D4E88">
            <w:pPr>
              <w:pStyle w:val="Datum"/>
              <w:rPr>
                <w:rStyle w:val="Hervorhebung"/>
              </w:rPr>
            </w:pPr>
            <w:r w:rsidRPr="001D4E88">
              <w:rPr>
                <w:rStyle w:val="Hervorhebung"/>
                <w:lang w:bidi="de-DE"/>
              </w:rPr>
              <w:fldChar w:fldCharType="begin"/>
            </w:r>
            <w:r w:rsidRPr="001D4E88">
              <w:rPr>
                <w:rStyle w:val="Hervorhebung"/>
                <w:lang w:bidi="de-DE"/>
              </w:rPr>
              <w:instrText xml:space="preserve"> =E6+1\# 0# </w:instrText>
            </w:r>
            <w:r w:rsidRPr="001D4E88"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t>20</w:t>
            </w:r>
            <w:r w:rsidRPr="001D4E88">
              <w:rPr>
                <w:rStyle w:val="Hervorhebung"/>
                <w:lang w:bidi="de-DE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  <w:rPr>
                <w:rStyle w:val="Hervorhebung"/>
              </w:rPr>
            </w:pP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=F6+1\# 0#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t>21</w:t>
            </w:r>
            <w:r>
              <w:rPr>
                <w:rStyle w:val="Hervorhebung"/>
                <w:lang w:bidi="de-DE"/>
              </w:rPr>
              <w:fldChar w:fldCharType="end"/>
            </w:r>
          </w:p>
        </w:tc>
      </w:tr>
      <w:tr w:rsidR="006951BA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</w:tr>
      <w:tr w:rsidR="006951BA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Pr="001D4E88" w:rsidRDefault="001D4E88">
            <w:pPr>
              <w:pStyle w:val="Datum"/>
            </w:pP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=G6+1\# 0# </w:instrText>
            </w:r>
            <w:r w:rsidRPr="001D4E88"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22</w:t>
            </w:r>
            <w:r w:rsidRPr="001D4E88"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=A8+1\# 0#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23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=B8+1\# 0#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24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=C8+1\# 0#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25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=D8+1\# 0#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t>26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Pr="001D4E88" w:rsidRDefault="001D4E88">
            <w:pPr>
              <w:pStyle w:val="Datum"/>
              <w:rPr>
                <w:rStyle w:val="Hervorhebung"/>
              </w:rPr>
            </w:pPr>
            <w:r w:rsidRPr="001D4E88">
              <w:rPr>
                <w:rStyle w:val="Hervorhebung"/>
                <w:lang w:bidi="de-DE"/>
              </w:rPr>
              <w:fldChar w:fldCharType="begin"/>
            </w:r>
            <w:r w:rsidRPr="001D4E88">
              <w:rPr>
                <w:rStyle w:val="Hervorhebung"/>
                <w:lang w:bidi="de-DE"/>
              </w:rPr>
              <w:instrText xml:space="preserve"> =E8+1\# 0# </w:instrText>
            </w:r>
            <w:r w:rsidRPr="001D4E88"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t>27</w:t>
            </w:r>
            <w:r w:rsidRPr="001D4E88">
              <w:rPr>
                <w:rStyle w:val="Hervorhebung"/>
                <w:lang w:bidi="de-DE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  <w:rPr>
                <w:rStyle w:val="Hervorhebung"/>
              </w:rPr>
            </w:pP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=F8+1\# 0#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t>28</w:t>
            </w:r>
            <w:r>
              <w:rPr>
                <w:rStyle w:val="Hervorhebung"/>
                <w:lang w:bidi="de-DE"/>
              </w:rPr>
              <w:fldChar w:fldCharType="end"/>
            </w:r>
          </w:p>
        </w:tc>
      </w:tr>
      <w:tr w:rsidR="006951BA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</w:tr>
      <w:tr w:rsidR="006951BA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Pr="001D4E88" w:rsidRDefault="001D4E88">
            <w:pPr>
              <w:pStyle w:val="Datum"/>
            </w:pP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IF </w:instrText>
            </w: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=G8</w:instrText>
            </w:r>
            <w:r w:rsidRPr="001D4E88"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28</w:instrText>
            </w:r>
            <w:r w:rsidRPr="001D4E88">
              <w:rPr>
                <w:lang w:bidi="de-DE"/>
              </w:rPr>
              <w:fldChar w:fldCharType="end"/>
            </w:r>
            <w:r w:rsidRPr="001D4E88">
              <w:rPr>
                <w:lang w:bidi="de-DE"/>
              </w:rPr>
              <w:instrText xml:space="preserve"> = 0,"" </w:instrText>
            </w: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IF </w:instrText>
            </w: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=G8 </w:instrText>
            </w:r>
            <w:r w:rsidRPr="001D4E88"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28</w:instrText>
            </w:r>
            <w:r w:rsidRPr="001D4E88">
              <w:rPr>
                <w:lang w:bidi="de-DE"/>
              </w:rPr>
              <w:fldChar w:fldCharType="end"/>
            </w:r>
            <w:r w:rsidRPr="001D4E88">
              <w:rPr>
                <w:lang w:bidi="de-DE"/>
              </w:rPr>
              <w:instrText xml:space="preserve">  &lt; </w:instrText>
            </w: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DocVariable MonthEnd \@ d </w:instrText>
            </w:r>
            <w:r w:rsidRPr="001D4E88">
              <w:rPr>
                <w:lang w:bidi="de-DE"/>
              </w:rPr>
              <w:fldChar w:fldCharType="separate"/>
            </w:r>
            <w:r w:rsidR="00E768CE">
              <w:rPr>
                <w:lang w:bidi="de-DE"/>
              </w:rPr>
              <w:instrText>31</w:instrText>
            </w:r>
            <w:r w:rsidRPr="001D4E88">
              <w:rPr>
                <w:lang w:bidi="de-DE"/>
              </w:rPr>
              <w:fldChar w:fldCharType="end"/>
            </w:r>
            <w:r w:rsidRPr="001D4E88">
              <w:rPr>
                <w:lang w:bidi="de-DE"/>
              </w:rPr>
              <w:instrText xml:space="preserve">  </w:instrText>
            </w: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=G8+1 </w:instrText>
            </w:r>
            <w:r w:rsidRPr="001D4E88"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29</w:instrText>
            </w:r>
            <w:r w:rsidRPr="001D4E88">
              <w:rPr>
                <w:lang w:bidi="de-DE"/>
              </w:rPr>
              <w:fldChar w:fldCharType="end"/>
            </w:r>
            <w:r w:rsidRPr="001D4E88">
              <w:rPr>
                <w:lang w:bidi="de-DE"/>
              </w:rPr>
              <w:instrText xml:space="preserve"> "" </w:instrText>
            </w:r>
            <w:r w:rsidRPr="001D4E88"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instrText>29</w:instrText>
            </w:r>
            <w:r w:rsidRPr="001D4E88">
              <w:rPr>
                <w:lang w:bidi="de-DE"/>
              </w:rPr>
              <w:fldChar w:fldCharType="end"/>
            </w:r>
            <w:r w:rsidRPr="001D4E88">
              <w:rPr>
                <w:lang w:bidi="de-DE"/>
              </w:rPr>
              <w:instrText>\# 0#</w:instrText>
            </w:r>
            <w:r w:rsidRPr="001D4E88"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t>29</w:t>
            </w:r>
            <w:r w:rsidRPr="001D4E88"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=A10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29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= 0,""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=A10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29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 &lt;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DocVariable MonthEnd \@ d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lang w:bidi="de-DE"/>
              </w:rPr>
              <w:instrText>31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=A10+1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30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""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instrText>30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>\# 0#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t>30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=B10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30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= 0,""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=B10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30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 &lt;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DocVariable MonthEnd \@ d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lang w:bidi="de-DE"/>
              </w:rPr>
              <w:instrText>31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=B10+1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31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""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instrText>31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>\# 0#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noProof/>
                <w:lang w:bidi="de-DE"/>
              </w:rPr>
              <w:t>31</w: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=C10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31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= 0,""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=C10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31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 &lt;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DocVariable MonthEnd \@ d </w:instrText>
            </w:r>
            <w:r>
              <w:rPr>
                <w:lang w:bidi="de-DE"/>
              </w:rPr>
              <w:fldChar w:fldCharType="separate"/>
            </w:r>
            <w:r w:rsidR="00E768CE">
              <w:rPr>
                <w:lang w:bidi="de-DE"/>
              </w:rPr>
              <w:instrText>31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=C10+1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25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"" 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>\# 0#</w:instrTex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=D10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0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= 0,""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=D10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25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 &lt;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DocVariable MonthEnd \@ d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lang w:bidi="de-DE"/>
              </w:rPr>
              <w:instrText>31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=D10+1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26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""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26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>\# 0#</w:instrTex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Pr="001D4E88" w:rsidRDefault="001D4E88">
            <w:pPr>
              <w:pStyle w:val="Datum"/>
              <w:rPr>
                <w:rStyle w:val="Hervorhebung"/>
              </w:rPr>
            </w:pPr>
            <w:r w:rsidRPr="001D4E88">
              <w:rPr>
                <w:rStyle w:val="Hervorhebung"/>
                <w:lang w:bidi="de-DE"/>
              </w:rPr>
              <w:fldChar w:fldCharType="begin"/>
            </w:r>
            <w:r w:rsidRPr="001D4E88">
              <w:rPr>
                <w:rStyle w:val="Hervorhebung"/>
                <w:lang w:bidi="de-DE"/>
              </w:rPr>
              <w:instrText xml:space="preserve">IF </w:instrText>
            </w:r>
            <w:r w:rsidRPr="001D4E88">
              <w:rPr>
                <w:rStyle w:val="Hervorhebung"/>
                <w:lang w:bidi="de-DE"/>
              </w:rPr>
              <w:fldChar w:fldCharType="begin"/>
            </w:r>
            <w:r w:rsidRPr="001D4E88">
              <w:rPr>
                <w:rStyle w:val="Hervorhebung"/>
                <w:lang w:bidi="de-DE"/>
              </w:rPr>
              <w:instrText xml:space="preserve"> =E10</w:instrText>
            </w:r>
            <w:r w:rsidRPr="001D4E88"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0</w:instrText>
            </w:r>
            <w:r w:rsidRPr="001D4E88">
              <w:rPr>
                <w:rStyle w:val="Hervorhebung"/>
                <w:lang w:bidi="de-DE"/>
              </w:rPr>
              <w:fldChar w:fldCharType="end"/>
            </w:r>
            <w:r w:rsidRPr="001D4E88">
              <w:rPr>
                <w:rStyle w:val="Hervorhebung"/>
                <w:lang w:bidi="de-DE"/>
              </w:rPr>
              <w:instrText xml:space="preserve"> = 0,"" </w:instrText>
            </w:r>
            <w:r w:rsidRPr="001D4E88">
              <w:rPr>
                <w:rStyle w:val="Hervorhebung"/>
                <w:lang w:bidi="de-DE"/>
              </w:rPr>
              <w:fldChar w:fldCharType="begin"/>
            </w:r>
            <w:r w:rsidRPr="001D4E88">
              <w:rPr>
                <w:rStyle w:val="Hervorhebung"/>
                <w:lang w:bidi="de-DE"/>
              </w:rPr>
              <w:instrText xml:space="preserve"> IF </w:instrText>
            </w:r>
            <w:r w:rsidRPr="001D4E88">
              <w:rPr>
                <w:rStyle w:val="Hervorhebung"/>
                <w:lang w:bidi="de-DE"/>
              </w:rPr>
              <w:fldChar w:fldCharType="begin"/>
            </w:r>
            <w:r w:rsidRPr="001D4E88">
              <w:rPr>
                <w:rStyle w:val="Hervorhebung"/>
                <w:lang w:bidi="de-DE"/>
              </w:rPr>
              <w:instrText xml:space="preserve"> =E10 </w:instrText>
            </w:r>
            <w:r w:rsidRPr="001D4E88"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26</w:instrText>
            </w:r>
            <w:r w:rsidRPr="001D4E88">
              <w:rPr>
                <w:rStyle w:val="Hervorhebung"/>
                <w:lang w:bidi="de-DE"/>
              </w:rPr>
              <w:fldChar w:fldCharType="end"/>
            </w:r>
            <w:r w:rsidRPr="001D4E88">
              <w:rPr>
                <w:rStyle w:val="Hervorhebung"/>
                <w:lang w:bidi="de-DE"/>
              </w:rPr>
              <w:instrText xml:space="preserve">  &lt; </w:instrText>
            </w:r>
            <w:r w:rsidRPr="001D4E88">
              <w:rPr>
                <w:rStyle w:val="Hervorhebung"/>
                <w:lang w:bidi="de-DE"/>
              </w:rPr>
              <w:fldChar w:fldCharType="begin"/>
            </w:r>
            <w:r w:rsidRPr="001D4E88">
              <w:rPr>
                <w:rStyle w:val="Hervorhebung"/>
                <w:lang w:bidi="de-DE"/>
              </w:rPr>
              <w:instrText xml:space="preserve"> DocVariable MonthEnd \@ d </w:instrText>
            </w:r>
            <w:r w:rsidRPr="001D4E88"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lang w:bidi="de-DE"/>
              </w:rPr>
              <w:instrText>31</w:instrText>
            </w:r>
            <w:r w:rsidRPr="001D4E88">
              <w:rPr>
                <w:rStyle w:val="Hervorhebung"/>
                <w:lang w:bidi="de-DE"/>
              </w:rPr>
              <w:fldChar w:fldCharType="end"/>
            </w:r>
            <w:r w:rsidRPr="001D4E88">
              <w:rPr>
                <w:rStyle w:val="Hervorhebung"/>
                <w:lang w:bidi="de-DE"/>
              </w:rPr>
              <w:instrText xml:space="preserve">  </w:instrText>
            </w:r>
            <w:r w:rsidRPr="001D4E88">
              <w:rPr>
                <w:rStyle w:val="Hervorhebung"/>
                <w:lang w:bidi="de-DE"/>
              </w:rPr>
              <w:fldChar w:fldCharType="begin"/>
            </w:r>
            <w:r w:rsidRPr="001D4E88">
              <w:rPr>
                <w:rStyle w:val="Hervorhebung"/>
                <w:lang w:bidi="de-DE"/>
              </w:rPr>
              <w:instrText xml:space="preserve"> =E10+1 </w:instrText>
            </w:r>
            <w:r w:rsidRPr="001D4E88"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27</w:instrText>
            </w:r>
            <w:r w:rsidRPr="001D4E88">
              <w:rPr>
                <w:rStyle w:val="Hervorhebung"/>
                <w:lang w:bidi="de-DE"/>
              </w:rPr>
              <w:fldChar w:fldCharType="end"/>
            </w:r>
            <w:r w:rsidRPr="001D4E88">
              <w:rPr>
                <w:rStyle w:val="Hervorhebung"/>
                <w:lang w:bidi="de-DE"/>
              </w:rPr>
              <w:instrText xml:space="preserve"> "" </w:instrText>
            </w:r>
            <w:r w:rsidRPr="001D4E88"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27</w:instrText>
            </w:r>
            <w:r w:rsidRPr="001D4E88">
              <w:rPr>
                <w:rStyle w:val="Hervorhebung"/>
                <w:lang w:bidi="de-DE"/>
              </w:rPr>
              <w:fldChar w:fldCharType="end"/>
            </w:r>
            <w:r w:rsidRPr="001D4E88">
              <w:rPr>
                <w:rStyle w:val="Hervorhebung"/>
                <w:lang w:bidi="de-DE"/>
              </w:rPr>
              <w:instrText>\# 0#</w:instrText>
            </w:r>
            <w:r w:rsidRPr="001D4E88">
              <w:rPr>
                <w:rStyle w:val="Hervorhebung"/>
                <w:lang w:bidi="de-DE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  <w:rPr>
                <w:rStyle w:val="Hervorhebung"/>
              </w:rPr>
            </w:pP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IF </w:instrText>
            </w: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=F10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0</w:instrText>
            </w:r>
            <w:r>
              <w:rPr>
                <w:rStyle w:val="Hervorhebung"/>
                <w:lang w:bidi="de-DE"/>
              </w:rPr>
              <w:fldChar w:fldCharType="end"/>
            </w:r>
            <w:r>
              <w:rPr>
                <w:rStyle w:val="Hervorhebung"/>
                <w:lang w:bidi="de-DE"/>
              </w:rPr>
              <w:instrText xml:space="preserve"> = 0,"" </w:instrText>
            </w: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IF </w:instrText>
            </w: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=F10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27</w:instrText>
            </w:r>
            <w:r>
              <w:rPr>
                <w:rStyle w:val="Hervorhebung"/>
                <w:lang w:bidi="de-DE"/>
              </w:rPr>
              <w:fldChar w:fldCharType="end"/>
            </w:r>
            <w:r>
              <w:rPr>
                <w:rStyle w:val="Hervorhebung"/>
                <w:lang w:bidi="de-DE"/>
              </w:rPr>
              <w:instrText xml:space="preserve">  &lt; </w:instrText>
            </w: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DocVariable MonthEnd \@ d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lang w:bidi="de-DE"/>
              </w:rPr>
              <w:instrText>31</w:instrText>
            </w:r>
            <w:r>
              <w:rPr>
                <w:rStyle w:val="Hervorhebung"/>
                <w:lang w:bidi="de-DE"/>
              </w:rPr>
              <w:fldChar w:fldCharType="end"/>
            </w:r>
            <w:r>
              <w:rPr>
                <w:rStyle w:val="Hervorhebung"/>
                <w:lang w:bidi="de-DE"/>
              </w:rPr>
              <w:instrText xml:space="preserve">  </w:instrText>
            </w:r>
            <w:r>
              <w:rPr>
                <w:rStyle w:val="Hervorhebung"/>
                <w:lang w:bidi="de-DE"/>
              </w:rPr>
              <w:fldChar w:fldCharType="begin"/>
            </w:r>
            <w:r>
              <w:rPr>
                <w:rStyle w:val="Hervorhebung"/>
                <w:lang w:bidi="de-DE"/>
              </w:rPr>
              <w:instrText xml:space="preserve"> =F10+1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28</w:instrText>
            </w:r>
            <w:r>
              <w:rPr>
                <w:rStyle w:val="Hervorhebung"/>
                <w:lang w:bidi="de-DE"/>
              </w:rPr>
              <w:fldChar w:fldCharType="end"/>
            </w:r>
            <w:r>
              <w:rPr>
                <w:rStyle w:val="Hervorhebung"/>
                <w:lang w:bidi="de-DE"/>
              </w:rPr>
              <w:instrText xml:space="preserve"> "" </w:instrText>
            </w:r>
            <w:r>
              <w:rPr>
                <w:rStyle w:val="Hervorhebung"/>
                <w:lang w:bidi="de-DE"/>
              </w:rPr>
              <w:fldChar w:fldCharType="separate"/>
            </w:r>
            <w:r w:rsidR="00DA2BA9">
              <w:rPr>
                <w:rStyle w:val="Hervorhebung"/>
                <w:noProof/>
                <w:lang w:bidi="de-DE"/>
              </w:rPr>
              <w:instrText>28</w:instrText>
            </w:r>
            <w:r>
              <w:rPr>
                <w:rStyle w:val="Hervorhebung"/>
                <w:lang w:bidi="de-DE"/>
              </w:rPr>
              <w:fldChar w:fldCharType="end"/>
            </w:r>
            <w:r>
              <w:rPr>
                <w:rStyle w:val="Hervorhebung"/>
                <w:lang w:bidi="de-DE"/>
              </w:rPr>
              <w:instrText>\# 0#</w:instrText>
            </w:r>
            <w:r>
              <w:rPr>
                <w:rStyle w:val="Hervorhebung"/>
                <w:lang w:bidi="de-DE"/>
              </w:rPr>
              <w:fldChar w:fldCharType="end"/>
            </w:r>
          </w:p>
        </w:tc>
      </w:tr>
      <w:tr w:rsidR="006951BA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</w:tr>
      <w:tr w:rsidR="006951BA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Pr="001D4E88" w:rsidRDefault="001D4E88">
            <w:pPr>
              <w:pStyle w:val="Datum"/>
            </w:pP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IF </w:instrText>
            </w: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=G10</w:instrText>
            </w:r>
            <w:r w:rsidRPr="001D4E88"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0</w:instrText>
            </w:r>
            <w:r w:rsidRPr="001D4E88">
              <w:rPr>
                <w:lang w:bidi="de-DE"/>
              </w:rPr>
              <w:fldChar w:fldCharType="end"/>
            </w:r>
            <w:r w:rsidRPr="001D4E88">
              <w:rPr>
                <w:lang w:bidi="de-DE"/>
              </w:rPr>
              <w:instrText xml:space="preserve"> = 0,"" </w:instrText>
            </w: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IF </w:instrText>
            </w: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=G10 </w:instrText>
            </w:r>
            <w:r w:rsidRPr="001D4E88"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28</w:instrText>
            </w:r>
            <w:r w:rsidRPr="001D4E88">
              <w:rPr>
                <w:lang w:bidi="de-DE"/>
              </w:rPr>
              <w:fldChar w:fldCharType="end"/>
            </w:r>
            <w:r w:rsidRPr="001D4E88">
              <w:rPr>
                <w:lang w:bidi="de-DE"/>
              </w:rPr>
              <w:instrText xml:space="preserve">  &lt; </w:instrText>
            </w: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DocVariable MonthEnd \@ d </w:instrText>
            </w:r>
            <w:r w:rsidRPr="001D4E88">
              <w:rPr>
                <w:lang w:bidi="de-DE"/>
              </w:rPr>
              <w:fldChar w:fldCharType="separate"/>
            </w:r>
            <w:r w:rsidR="00DA2BA9">
              <w:rPr>
                <w:lang w:bidi="de-DE"/>
              </w:rPr>
              <w:instrText>31</w:instrText>
            </w:r>
            <w:r w:rsidRPr="001D4E88">
              <w:rPr>
                <w:lang w:bidi="de-DE"/>
              </w:rPr>
              <w:fldChar w:fldCharType="end"/>
            </w:r>
            <w:r w:rsidRPr="001D4E88">
              <w:rPr>
                <w:lang w:bidi="de-DE"/>
              </w:rPr>
              <w:instrText xml:space="preserve">  </w:instrText>
            </w:r>
            <w:r w:rsidRPr="001D4E88">
              <w:rPr>
                <w:lang w:bidi="de-DE"/>
              </w:rPr>
              <w:fldChar w:fldCharType="begin"/>
            </w:r>
            <w:r w:rsidRPr="001D4E88">
              <w:rPr>
                <w:lang w:bidi="de-DE"/>
              </w:rPr>
              <w:instrText xml:space="preserve"> =G10+1 </w:instrText>
            </w:r>
            <w:r w:rsidRPr="001D4E88"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29</w:instrText>
            </w:r>
            <w:r w:rsidRPr="001D4E88">
              <w:rPr>
                <w:lang w:bidi="de-DE"/>
              </w:rPr>
              <w:fldChar w:fldCharType="end"/>
            </w:r>
            <w:r w:rsidRPr="001D4E88">
              <w:rPr>
                <w:lang w:bidi="de-DE"/>
              </w:rPr>
              <w:instrText xml:space="preserve"> "" </w:instrText>
            </w:r>
            <w:r w:rsidRPr="001D4E88"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29</w:instrText>
            </w:r>
            <w:r w:rsidRPr="001D4E88">
              <w:rPr>
                <w:lang w:bidi="de-DE"/>
              </w:rPr>
              <w:fldChar w:fldCharType="end"/>
            </w:r>
            <w:r w:rsidRPr="001D4E88">
              <w:rPr>
                <w:lang w:bidi="de-DE"/>
              </w:rPr>
              <w:instrText>\# 0#</w:instrText>
            </w:r>
            <w:r w:rsidRPr="001D4E88"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6951BA" w:rsidRDefault="001D4E88">
            <w:pPr>
              <w:pStyle w:val="Datum"/>
            </w:pP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=A12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0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= 0,""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IF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=A12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29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 &lt;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DocVariable MonthEnd \@ d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lang w:bidi="de-DE"/>
              </w:rPr>
              <w:instrText>31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 </w:instrTex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=A12+1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30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 xml:space="preserve"> "" </w:instrText>
            </w:r>
            <w:r>
              <w:rPr>
                <w:lang w:bidi="de-DE"/>
              </w:rPr>
              <w:fldChar w:fldCharType="separate"/>
            </w:r>
            <w:r w:rsidR="00DA2BA9">
              <w:rPr>
                <w:noProof/>
                <w:lang w:bidi="de-DE"/>
              </w:rPr>
              <w:instrText>30</w:instrText>
            </w:r>
            <w:r>
              <w:rPr>
                <w:lang w:bidi="de-DE"/>
              </w:rPr>
              <w:fldChar w:fldCharType="end"/>
            </w:r>
            <w:r>
              <w:rPr>
                <w:lang w:bidi="de-DE"/>
              </w:rPr>
              <w:instrText>\# 0#</w:instrText>
            </w:r>
            <w:r>
              <w:rPr>
                <w:lang w:bidi="de-DE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6951BA" w:rsidRDefault="006951BA">
            <w:pPr>
              <w:pStyle w:val="Datum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6951BA" w:rsidRDefault="006951BA">
            <w:pPr>
              <w:pStyle w:val="Datum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6951BA" w:rsidRDefault="006951BA">
            <w:pPr>
              <w:pStyle w:val="Datum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6951BA" w:rsidRPr="001D4E88" w:rsidRDefault="006951BA">
            <w:pPr>
              <w:pStyle w:val="Datum"/>
              <w:rPr>
                <w:rStyle w:val="Hervorhebung"/>
              </w:rPr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6951BA" w:rsidRDefault="006951BA">
            <w:pPr>
              <w:pStyle w:val="Datum"/>
              <w:rPr>
                <w:rStyle w:val="Hervorhebung"/>
              </w:rPr>
            </w:pPr>
          </w:p>
        </w:tc>
      </w:tr>
      <w:tr w:rsidR="006951BA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6951BA" w:rsidRDefault="006951BA"/>
        </w:tc>
      </w:tr>
    </w:tbl>
    <w:p w:rsidR="006951BA" w:rsidRDefault="006951BA">
      <w:pPr>
        <w:rPr>
          <w:sz w:val="16"/>
          <w:szCs w:val="16"/>
        </w:rPr>
      </w:pPr>
    </w:p>
    <w:sectPr w:rsidR="006951BA" w:rsidSect="00BC4A4C">
      <w:pgSz w:w="11906" w:h="16838" w:code="9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3BC" w:rsidRDefault="009303BC">
      <w:pPr>
        <w:spacing w:after="0" w:line="240" w:lineRule="auto"/>
      </w:pPr>
      <w:r>
        <w:separator/>
      </w:r>
    </w:p>
  </w:endnote>
  <w:endnote w:type="continuationSeparator" w:id="0">
    <w:p w:rsidR="009303BC" w:rsidRDefault="0093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3BC" w:rsidRDefault="009303BC">
      <w:pPr>
        <w:spacing w:after="0" w:line="240" w:lineRule="auto"/>
      </w:pPr>
      <w:r>
        <w:separator/>
      </w:r>
    </w:p>
  </w:footnote>
  <w:footnote w:type="continuationSeparator" w:id="0">
    <w:p w:rsidR="009303BC" w:rsidRDefault="00930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.01.2018"/>
    <w:docVar w:name="MonthStart" w:val="01.01.2018"/>
  </w:docVars>
  <w:rsids>
    <w:rsidRoot w:val="00E768CE"/>
    <w:rsid w:val="000D685B"/>
    <w:rsid w:val="001170B3"/>
    <w:rsid w:val="001934C4"/>
    <w:rsid w:val="001D4E88"/>
    <w:rsid w:val="00411A0D"/>
    <w:rsid w:val="00483377"/>
    <w:rsid w:val="00490998"/>
    <w:rsid w:val="0049626B"/>
    <w:rsid w:val="005316DC"/>
    <w:rsid w:val="005745E2"/>
    <w:rsid w:val="005B6081"/>
    <w:rsid w:val="005D39B0"/>
    <w:rsid w:val="005E037C"/>
    <w:rsid w:val="006951BA"/>
    <w:rsid w:val="006B42D3"/>
    <w:rsid w:val="007F4213"/>
    <w:rsid w:val="009303BC"/>
    <w:rsid w:val="009F1C36"/>
    <w:rsid w:val="009F2AB5"/>
    <w:rsid w:val="00A1179B"/>
    <w:rsid w:val="00A40515"/>
    <w:rsid w:val="00B02A1B"/>
    <w:rsid w:val="00BC4A4C"/>
    <w:rsid w:val="00C50613"/>
    <w:rsid w:val="00DA2BA9"/>
    <w:rsid w:val="00DC5D44"/>
    <w:rsid w:val="00E23CF8"/>
    <w:rsid w:val="00E768CE"/>
    <w:rsid w:val="00EA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BDE8B1"/>
  <w15:docId w15:val="{6B2D925F-964B-FA41-AC2F-8AF6E0D3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de-DE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g">
    <w:name w:val="Tag"/>
    <w:basedOn w:val="Standard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at">
    <w:name w:val="Monat"/>
    <w:basedOn w:val="Standard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232F34" w:themeColor="text2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C5882B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28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Datum">
    <w:name w:val="Date"/>
    <w:basedOn w:val="Standard"/>
    <w:link w:val="DatumZchn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Hervorhebung">
    <w:name w:val="Emphasis"/>
    <w:basedOn w:val="Absatz-Standardschriftart"/>
    <w:uiPriority w:val="20"/>
    <w:unhideWhenUsed/>
    <w:qFormat/>
    <w:rPr>
      <w:color w:val="936520" w:themeColor="accent1" w:themeShade="BF"/>
    </w:rPr>
  </w:style>
  <w:style w:type="character" w:customStyle="1" w:styleId="DatumZchn">
    <w:name w:val="Datum Zchn"/>
    <w:basedOn w:val="Absatz-Standardschriftart"/>
    <w:link w:val="Datum"/>
    <w:uiPriority w:val="3"/>
    <w:rPr>
      <w:b/>
      <w:sz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anhbaran/Library/Containers/com.microsoft.Word/Data/Library/Application%20Support/Microsoft/Office/16.0/DTS/de-DE%7b30403FDE-3ECE-304A-B5AA-8BA95A908556%7d/%7bB73712B4-31B6-CB4D-AB5F-0655C44C6EC7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41C9EB35461E489623CF90DB78AB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35F74D-5C91-A54D-A89F-7FA87A958D01}"/>
      </w:docPartPr>
      <w:docPartBody>
        <w:p w:rsidR="00000000" w:rsidRDefault="00BE2F88">
          <w:pPr>
            <w:pStyle w:val="2C41C9EB35461E489623CF90DB78ABD2"/>
          </w:pPr>
          <w:r>
            <w:rPr>
              <w:noProof/>
              <w:lang w:bidi="de-DE"/>
            </w:rPr>
            <w:t>Hier klicken, um Text zu ersetzen.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88"/>
    <w:rsid w:val="00B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C41C9EB35461E489623CF90DB78ABD2">
    <w:name w:val="2C41C9EB35461E489623CF90DB78A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FCBBB5-9387-5C4F-A5DD-7AB91A677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Kalender.dotm</Template>
  <TotalTime>0</TotalTime>
  <Pages>1</Pages>
  <Words>311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2019-07-17T12:43:00Z</dcterms:created>
  <dcterms:modified xsi:type="dcterms:W3CDTF">2019-07-17T12:43:00Z</dcterms:modified>
</cp:coreProperties>
</file>